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Default="00636D81" w:rsidP="008E008A"/>
    <w:p w:rsidR="00E434A1" w:rsidRDefault="00E434A1" w:rsidP="008E008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096"/>
      </w:tblGrid>
      <w:tr w:rsidR="004E2A93" w:rsidTr="004E2A93">
        <w:tc>
          <w:tcPr>
            <w:tcW w:w="2694" w:type="dxa"/>
            <w:tcBorders>
              <w:right w:val="single" w:sz="18" w:space="0" w:color="ED7D31" w:themeColor="accent2"/>
            </w:tcBorders>
            <w:vAlign w:val="center"/>
          </w:tcPr>
          <w:p w:rsidR="004E2A93" w:rsidRDefault="004E2A93" w:rsidP="004E2A93">
            <w:pPr>
              <w:jc w:val="center"/>
            </w:pPr>
            <w:r w:rsidRPr="008E008A">
              <w:rPr>
                <w:rFonts w:ascii="Calibri" w:hAnsi="Calibri"/>
              </w:rPr>
              <w:t>[thumbnailphoto]</w:t>
            </w:r>
          </w:p>
        </w:tc>
        <w:tc>
          <w:tcPr>
            <w:tcW w:w="8096" w:type="dxa"/>
            <w:tcBorders>
              <w:left w:val="single" w:sz="18" w:space="0" w:color="ED7D31" w:themeColor="accent2"/>
            </w:tcBorders>
            <w:vAlign w:val="center"/>
          </w:tcPr>
          <w:p w:rsidR="004E2A93" w:rsidRPr="004E2A93" w:rsidRDefault="004E2A93" w:rsidP="004E2A93">
            <w:pPr>
              <w:rPr>
                <w:rFonts w:ascii="Calibri" w:hAnsi="Calibri"/>
                <w:b/>
              </w:rPr>
            </w:pPr>
            <w:r w:rsidRPr="004E2A93">
              <w:rPr>
                <w:rFonts w:ascii="Calibri" w:hAnsi="Calibri"/>
                <w:b/>
              </w:rPr>
              <w:t>[UPPER_displayName]</w:t>
            </w:r>
          </w:p>
          <w:p w:rsidR="004E2A93" w:rsidRPr="004E2A93" w:rsidRDefault="004E2A93" w:rsidP="004E2A93">
            <w:pPr>
              <w:rPr>
                <w:rFonts w:ascii="Calibri" w:hAnsi="Calibri"/>
                <w:sz w:val="18"/>
              </w:rPr>
            </w:pPr>
            <w:r w:rsidRPr="004E2A93">
              <w:rPr>
                <w:rFonts w:ascii="Calibri" w:hAnsi="Calibri"/>
                <w:sz w:val="18"/>
              </w:rPr>
              <w:t>[mail]</w:t>
            </w:r>
          </w:p>
          <w:p w:rsidR="004E2A93" w:rsidRPr="00E434A1" w:rsidRDefault="004E2A93" w:rsidP="004E2A93">
            <w:pPr>
              <w:rPr>
                <w:rFonts w:ascii="Calibri" w:hAnsi="Calibri"/>
              </w:rPr>
            </w:pPr>
          </w:p>
          <w:p w:rsidR="004E2A93" w:rsidRDefault="004E2A93" w:rsidP="004E2A93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[title]</w:t>
            </w:r>
          </w:p>
          <w:p w:rsidR="004E2A93" w:rsidRDefault="004E2A93" w:rsidP="004E2A93">
            <w:pPr>
              <w:rPr>
                <w:rFonts w:ascii="Calibri" w:hAnsi="Calibri"/>
                <w:sz w:val="20"/>
              </w:rPr>
            </w:pPr>
          </w:p>
          <w:p w:rsidR="004E2A93" w:rsidRDefault="004E2A93" w:rsidP="004E2A93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[wWWHomePage]</w:t>
            </w:r>
          </w:p>
          <w:p w:rsidR="004E2A93" w:rsidRPr="004E2A93" w:rsidRDefault="004E2A93" w:rsidP="004E2A93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[telephoneNumber]</w:t>
            </w:r>
            <w:bookmarkStart w:id="0" w:name="_GoBack"/>
            <w:bookmarkEnd w:id="0"/>
          </w:p>
        </w:tc>
      </w:tr>
    </w:tbl>
    <w:p w:rsidR="004E2A93" w:rsidRPr="008E008A" w:rsidRDefault="004E2A93" w:rsidP="008E008A"/>
    <w:sectPr w:rsidR="004E2A93" w:rsidRPr="008E008A" w:rsidSect="009D6A42">
      <w:footerReference w:type="default" r:id="rId7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D0E" w:rsidRDefault="00016D0E" w:rsidP="001A0DBE">
      <w:r>
        <w:separator/>
      </w:r>
    </w:p>
  </w:endnote>
  <w:endnote w:type="continuationSeparator" w:id="0">
    <w:p w:rsidR="00016D0E" w:rsidRDefault="00016D0E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D0E" w:rsidRDefault="00016D0E" w:rsidP="001A0DBE">
      <w:r>
        <w:separator/>
      </w:r>
    </w:p>
  </w:footnote>
  <w:footnote w:type="continuationSeparator" w:id="0">
    <w:p w:rsidR="00016D0E" w:rsidRDefault="00016D0E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16D0E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53F40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D11BE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81CE1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2A93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34FC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0604"/>
    <w:rsid w:val="00766546"/>
    <w:rsid w:val="00772073"/>
    <w:rsid w:val="00772225"/>
    <w:rsid w:val="007728E4"/>
    <w:rsid w:val="00772B8D"/>
    <w:rsid w:val="00772C9C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E7C71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758C7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08A"/>
    <w:rsid w:val="008E0CB2"/>
    <w:rsid w:val="008E1EF8"/>
    <w:rsid w:val="008F2E0E"/>
    <w:rsid w:val="008F5A48"/>
    <w:rsid w:val="00901FF6"/>
    <w:rsid w:val="00903532"/>
    <w:rsid w:val="009107C3"/>
    <w:rsid w:val="0091230D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4D64"/>
    <w:rsid w:val="009C7E3B"/>
    <w:rsid w:val="009D037F"/>
    <w:rsid w:val="009D4CE1"/>
    <w:rsid w:val="009D539C"/>
    <w:rsid w:val="009D6A42"/>
    <w:rsid w:val="009E093F"/>
    <w:rsid w:val="009E7791"/>
    <w:rsid w:val="009E79B4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D6395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2F2A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26F43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6FFB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34A1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22F1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E6B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elacomgrade1">
    <w:name w:val="Tabela com grade1"/>
    <w:basedOn w:val="Tabelanormal"/>
    <w:next w:val="Tabelacomgrade"/>
    <w:uiPriority w:val="39"/>
    <w:rsid w:val="008E008A"/>
    <w:rPr>
      <w:rFonts w:eastAsia="Times New Roman" w:cs="Arial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095290-8C94-4042-AFE6-0597947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tf55682965_win32.dotx</Template>
  <TotalTime>0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2023-08-30T20:23:00Z</dcterms:created>
  <dcterms:modified xsi:type="dcterms:W3CDTF">2024-03-26T12:30:00Z</dcterms:modified>
</cp:coreProperties>
</file>