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30945" w:rsidRPr="001779F8" w:rsidTr="00BF2728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0"/>
            </w:tblGrid>
            <w:tr w:rsidR="00830945" w:rsidRPr="001779F8" w:rsidTr="00BF2728">
              <w:trPr>
                <w:trHeight w:val="2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30945" w:rsidRPr="001779F8" w:rsidRDefault="00830945" w:rsidP="00BF2728">
                  <w:pPr>
                    <w:rPr>
                      <w:rFonts w:ascii="Arial" w:eastAsia="Times New Roman" w:hAnsi="Arial" w:cs="Arial"/>
                      <w:color w:val="191C2B"/>
                      <w:lang w:eastAsia="pt-BR"/>
                    </w:rPr>
                  </w:pPr>
                </w:p>
              </w:tc>
            </w:tr>
          </w:tbl>
          <w:p w:rsidR="00830945" w:rsidRPr="001779F8" w:rsidRDefault="00830945" w:rsidP="00BF2728">
            <w:pPr>
              <w:rPr>
                <w:rFonts w:ascii="Arial" w:eastAsia="Times New Roman" w:hAnsi="Arial" w:cs="Arial"/>
                <w:vanish/>
                <w:color w:val="191C2B"/>
                <w:lang w:eastAsia="pt-BR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0"/>
              <w:gridCol w:w="8770"/>
            </w:tblGrid>
            <w:tr w:rsidR="00830945" w:rsidRPr="001779F8" w:rsidTr="00A12FF5">
              <w:tc>
                <w:tcPr>
                  <w:tcW w:w="2000" w:type="dxa"/>
                  <w:tcMar>
                    <w:top w:w="0" w:type="dxa"/>
                    <w:left w:w="15" w:type="dxa"/>
                    <w:bottom w:w="0" w:type="dxa"/>
                    <w:right w:w="210" w:type="dxa"/>
                  </w:tcMar>
                  <w:vAlign w:val="center"/>
                  <w:hideMark/>
                </w:tcPr>
                <w:p w:rsidR="00830945" w:rsidRDefault="004B4A19" w:rsidP="00BF272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</w:pPr>
                  <w:r w:rsidRPr="004B4A19"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  <w:t>[thumbnailphoto]</w:t>
                  </w:r>
                </w:p>
                <w:p w:rsidR="00A12FF5" w:rsidRPr="001779F8" w:rsidRDefault="00A12FF5" w:rsidP="00A12FF5">
                  <w:pPr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6" w:space="0" w:color="BDBDBD"/>
                  </w:tcBorders>
                  <w:tcMar>
                    <w:top w:w="0" w:type="dxa"/>
                    <w:left w:w="21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8544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0"/>
                  </w:tblGrid>
                  <w:tr w:rsidR="00830945" w:rsidRPr="001779F8" w:rsidTr="00307380">
                    <w:tc>
                      <w:tcPr>
                        <w:tcW w:w="8544" w:type="dxa"/>
                        <w:vAlign w:val="center"/>
                        <w:hideMark/>
                      </w:tcPr>
                      <w:p w:rsidR="00830945" w:rsidRPr="001779F8" w:rsidRDefault="00830945" w:rsidP="00BF2728">
                        <w:pPr>
                          <w:rPr>
                            <w:rFonts w:ascii="Arial" w:eastAsia="Times New Roman" w:hAnsi="Arial" w:cs="Arial"/>
                            <w:lang w:eastAsia="pt-BR"/>
                          </w:rPr>
                        </w:pPr>
                        <w:r w:rsidRPr="00830945">
                          <w:rPr>
                            <w:rFonts w:ascii="Arial" w:eastAsia="Times New Roman" w:hAnsi="Arial" w:cs="Arial"/>
                            <w:b/>
                            <w:bCs/>
                            <w:color w:val="646464"/>
                            <w:lang w:eastAsia="pt-BR"/>
                          </w:rPr>
                          <w:t>[displayName]</w:t>
                        </w:r>
                        <w:r w:rsidRPr="001779F8">
                          <w:rPr>
                            <w:rFonts w:ascii="Arial" w:eastAsia="Times New Roman" w:hAnsi="Arial" w:cs="Arial"/>
                            <w:lang w:eastAsia="pt-BR"/>
                          </w:rPr>
                          <w:br/>
                        </w:r>
                        <w:r w:rsidRPr="00830945">
                          <w:rPr>
                            <w:rFonts w:ascii="Arial" w:eastAsia="Times New Roman" w:hAnsi="Arial" w:cs="Arial"/>
                            <w:b/>
                            <w:bCs/>
                            <w:color w:val="646464"/>
                            <w:sz w:val="20"/>
                            <w:szCs w:val="20"/>
                            <w:lang w:eastAsia="pt-BR"/>
                          </w:rPr>
                          <w:t>[title]</w:t>
                        </w:r>
                        <w:r w:rsidRPr="001779F8">
                          <w:rPr>
                            <w:rFonts w:ascii="Arial" w:eastAsia="Times New Roman" w:hAnsi="Arial" w:cs="Arial"/>
                            <w:b/>
                            <w:bCs/>
                            <w:color w:val="646464"/>
                            <w:sz w:val="20"/>
                            <w:szCs w:val="20"/>
                            <w:lang w:eastAsia="pt-BR"/>
                          </w:rPr>
                          <w:t>, </w:t>
                        </w:r>
                        <w:r w:rsidR="007B7A6B" w:rsidRPr="007B7A6B">
                          <w:rPr>
                            <w:rFonts w:ascii="Arial" w:eastAsia="Times New Roman" w:hAnsi="Arial" w:cs="Arial"/>
                            <w:b/>
                            <w:bCs/>
                            <w:color w:val="646464"/>
                            <w:sz w:val="20"/>
                            <w:szCs w:val="20"/>
                            <w:lang w:eastAsia="pt-BR"/>
                          </w:rPr>
                          <w:t>[department]</w:t>
                        </w:r>
                      </w:p>
                    </w:tc>
                  </w:tr>
                  <w:tr w:rsidR="00830945" w:rsidRPr="001779F8" w:rsidTr="00307380">
                    <w:tc>
                      <w:tcPr>
                        <w:tcW w:w="8544" w:type="dxa"/>
                        <w:noWrap/>
                        <w:tcMar>
                          <w:top w:w="21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30945" w:rsidRPr="001779F8" w:rsidRDefault="004B4A19" w:rsidP="00BF2728">
                        <w:pPr>
                          <w:spacing w:before="2" w:after="2"/>
                          <w:ind w:left="2" w:right="2"/>
                          <w:rPr>
                            <w:rFonts w:ascii="Arial" w:eastAsia="Times New Roman" w:hAnsi="Arial" w:cs="Arial"/>
                            <w:lang w:eastAsia="pt-BR"/>
                          </w:rPr>
                        </w:pPr>
                        <w:r w:rsidRPr="00E30884">
                          <w:rPr>
                            <w:rFonts w:ascii="Arial" w:eastAsia="Times New Roman" w:hAnsi="Arial" w:cs="Arial"/>
                            <w:color w:val="212121"/>
                            <w:sz w:val="17"/>
                            <w:szCs w:val="17"/>
                            <w:lang w:eastAsia="pt-BR"/>
                          </w:rPr>
                          <w:t>[telephoneNumber]</w:t>
                        </w:r>
                        <w:r w:rsidR="00830945" w:rsidRPr="00E30884">
                          <w:rPr>
                            <w:rFonts w:ascii="Arial" w:eastAsia="Times New Roman" w:hAnsi="Arial" w:cs="Arial"/>
                            <w:color w:val="212121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  <w:r w:rsidR="00830945" w:rsidRPr="001779F8">
                          <w:rPr>
                            <w:rFonts w:ascii="Arial" w:eastAsia="Times New Roman" w:hAnsi="Arial" w:cs="Arial"/>
                            <w:color w:val="212121"/>
                            <w:sz w:val="17"/>
                            <w:szCs w:val="17"/>
                            <w:lang w:eastAsia="pt-BR"/>
                          </w:rPr>
                          <w:t> |  </w:t>
                        </w:r>
                        <w:hyperlink r:id="rId7" w:tgtFrame="_blank" w:history="1">
                          <w:r w:rsidRPr="00E30884">
                            <w:rPr>
                              <w:rFonts w:ascii="Arial" w:eastAsia="Times New Roman" w:hAnsi="Arial" w:cs="Arial"/>
                              <w:color w:val="212121"/>
                              <w:sz w:val="17"/>
                              <w:szCs w:val="17"/>
                              <w:lang w:eastAsia="pt-BR"/>
                            </w:rPr>
                            <w:t>[wWWHomePage]</w:t>
                          </w:r>
                          <w:r w:rsidR="00830945" w:rsidRPr="00E30884">
                            <w:rPr>
                              <w:rFonts w:ascii="Arial" w:eastAsia="Times New Roman" w:hAnsi="Arial" w:cs="Arial"/>
                              <w:color w:val="212121"/>
                              <w:sz w:val="17"/>
                              <w:szCs w:val="17"/>
                              <w:lang w:eastAsia="pt-BR"/>
                            </w:rPr>
                            <w:t> </w:t>
                          </w:r>
                        </w:hyperlink>
                        <w:r w:rsidR="00830945" w:rsidRPr="001779F8">
                          <w:rPr>
                            <w:rFonts w:ascii="Arial" w:eastAsia="Times New Roman" w:hAnsi="Arial" w:cs="Arial"/>
                            <w:color w:val="212121"/>
                            <w:sz w:val="17"/>
                            <w:szCs w:val="17"/>
                            <w:lang w:eastAsia="pt-BR"/>
                          </w:rPr>
                          <w:t> |  </w:t>
                        </w:r>
                        <w:hyperlink r:id="rId8" w:history="1">
                          <w:r w:rsidRPr="00E30884">
                            <w:rPr>
                              <w:rStyle w:val="Hyperlink"/>
                              <w:rFonts w:ascii="Arial" w:eastAsia="Times New Roman" w:hAnsi="Arial" w:cs="Arial"/>
                              <w:sz w:val="17"/>
                              <w:szCs w:val="17"/>
                              <w:lang w:eastAsia="pt-BR"/>
                            </w:rPr>
                            <w:t>[mail]</w:t>
                          </w:r>
                        </w:hyperlink>
                      </w:p>
                    </w:tc>
                  </w:tr>
                  <w:tr w:rsidR="00830945" w:rsidRPr="001779F8" w:rsidTr="00307380">
                    <w:tc>
                      <w:tcPr>
                        <w:tcW w:w="8544" w:type="dxa"/>
                        <w:noWrap/>
                        <w:tcMar>
                          <w:top w:w="10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30945" w:rsidRPr="001779F8" w:rsidRDefault="00D67A54" w:rsidP="00BF2728">
                        <w:pPr>
                          <w:spacing w:before="2" w:after="2"/>
                          <w:ind w:left="2" w:right="2"/>
                          <w:rPr>
                            <w:rFonts w:ascii="Arial" w:eastAsia="Times New Roman" w:hAnsi="Arial" w:cs="Arial"/>
                            <w:lang w:eastAsia="pt-BR"/>
                          </w:rPr>
                        </w:pPr>
                        <w:r w:rsidRPr="00D67A54">
                          <w:rPr>
                            <w:rFonts w:ascii="Arial" w:eastAsia="Times New Roman" w:hAnsi="Arial" w:cs="Arial"/>
                            <w:color w:val="212121"/>
                            <w:sz w:val="17"/>
                            <w:szCs w:val="17"/>
                            <w:lang w:eastAsia="pt-BR"/>
                          </w:rPr>
                          <w:t>[streetAddress]</w:t>
                        </w:r>
                      </w:p>
                    </w:tc>
                  </w:tr>
                  <w:tr w:rsidR="00830945" w:rsidRPr="001779F8" w:rsidTr="00307380">
                    <w:tc>
                      <w:tcPr>
                        <w:tcW w:w="8544" w:type="dxa"/>
                        <w:tcMar>
                          <w:top w:w="21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3"/>
                          <w:gridCol w:w="453"/>
                          <w:gridCol w:w="453"/>
                          <w:gridCol w:w="453"/>
                        </w:tblGrid>
                        <w:tr w:rsidR="00830945" w:rsidRPr="001779F8" w:rsidTr="00BF272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0" w:type="dxa"/>
                              </w:tcMar>
                              <w:vAlign w:val="center"/>
                              <w:hideMark/>
                            </w:tcPr>
                            <w:p w:rsidR="00830945" w:rsidRPr="001779F8" w:rsidRDefault="00830945" w:rsidP="00BF27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lang w:eastAsia="pt-BR"/>
                                </w:rPr>
                              </w:pPr>
                              <w:r w:rsidRPr="001779F8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lang w:val="pt-BR" w:eastAsia="pt-BR"/>
                                </w:rPr>
                                <w:drawing>
                                  <wp:inline distT="0" distB="0" distL="0" distR="0" wp14:anchorId="79FD584C" wp14:editId="07316807">
                                    <wp:extent cx="230505" cy="230505"/>
                                    <wp:effectExtent l="0" t="0" r="0" b="0"/>
                                    <wp:docPr id="54" name="Imagem 54" descr="https://cdn.gifo.wisestamp.com/s/fb/3b5998/48/0/background.png">
                                      <a:hlinkClick xmlns:a="http://schemas.openxmlformats.org/drawingml/2006/main" r:id="rId9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s://cdn.gifo.wisestamp.com/s/fb/3b5998/48/0/background.png">
                                              <a:hlinkClick r:id="rId10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0505" cy="230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0" w:type="dxa"/>
                              </w:tcMar>
                              <w:vAlign w:val="center"/>
                              <w:hideMark/>
                            </w:tcPr>
                            <w:p w:rsidR="00830945" w:rsidRPr="001779F8" w:rsidRDefault="00830945" w:rsidP="00BF27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lang w:eastAsia="pt-BR"/>
                                </w:rPr>
                              </w:pPr>
                              <w:r w:rsidRPr="001779F8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lang w:val="pt-BR" w:eastAsia="pt-BR"/>
                                </w:rPr>
                                <w:drawing>
                                  <wp:inline distT="0" distB="0" distL="0" distR="0" wp14:anchorId="0D70974F" wp14:editId="33695F1B">
                                    <wp:extent cx="230505" cy="230505"/>
                                    <wp:effectExtent l="0" t="0" r="0" b="0"/>
                                    <wp:docPr id="55" name="Imagem 55" descr="https://cdn.gifo.wisestamp.com/s/ld/0077b5/48/0/background.png">
                                      <a:hlinkClick xmlns:a="http://schemas.openxmlformats.org/drawingml/2006/main" r:id="rId12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s://cdn.gifo.wisestamp.com/s/ld/0077b5/48/0/background.png">
                                              <a:hlinkClick r:id="rId13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0505" cy="230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0" w:type="dxa"/>
                              </w:tcMar>
                              <w:vAlign w:val="center"/>
                              <w:hideMark/>
                            </w:tcPr>
                            <w:p w:rsidR="00830945" w:rsidRPr="001779F8" w:rsidRDefault="00830945" w:rsidP="00BF27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lang w:eastAsia="pt-BR"/>
                                </w:rPr>
                              </w:pPr>
                              <w:r w:rsidRPr="001779F8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lang w:val="pt-BR" w:eastAsia="pt-BR"/>
                                </w:rPr>
                                <w:drawing>
                                  <wp:inline distT="0" distB="0" distL="0" distR="0" wp14:anchorId="6C726B7E" wp14:editId="7C92B50F">
                                    <wp:extent cx="230505" cy="230505"/>
                                    <wp:effectExtent l="0" t="0" r="0" b="0"/>
                                    <wp:docPr id="67" name="Imagem 67" descr="https://cdn.gifo.wisestamp.com/s/tw/55acee/48/0/background.png">
                                      <a:hlinkClick xmlns:a="http://schemas.openxmlformats.org/drawingml/2006/main" r:id="rId15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https://cdn.gifo.wisestamp.com/s/tw/55acee/48/0/background.png">
                                              <a:hlinkClick r:id="rId16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0505" cy="230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0" w:type="dxa"/>
                              </w:tcMar>
                              <w:vAlign w:val="center"/>
                              <w:hideMark/>
                            </w:tcPr>
                            <w:p w:rsidR="00830945" w:rsidRPr="001779F8" w:rsidRDefault="00830945" w:rsidP="00BF2728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lang w:eastAsia="pt-BR"/>
                                </w:rPr>
                              </w:pPr>
                              <w:r w:rsidRPr="001779F8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lang w:val="pt-BR" w:eastAsia="pt-BR"/>
                                </w:rPr>
                                <w:drawing>
                                  <wp:inline distT="0" distB="0" distL="0" distR="0" wp14:anchorId="2338FD0F" wp14:editId="5C50DE9F">
                                    <wp:extent cx="230505" cy="230505"/>
                                    <wp:effectExtent l="0" t="0" r="0" b="0"/>
                                    <wp:docPr id="71" name="Imagem 71" descr="https://cdn.gifo.wisestamp.com/s/inst/E4405F/48/0/background.png">
                                      <a:hlinkClick xmlns:a="http://schemas.openxmlformats.org/drawingml/2006/main" r:id="rId18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https://cdn.gifo.wisestamp.com/s/inst/E4405F/48/0/background.png">
                                              <a:hlinkClick r:id="rId19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0505" cy="230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830945" w:rsidRPr="001779F8" w:rsidRDefault="00830945" w:rsidP="00BF2728">
                        <w:pPr>
                          <w:rPr>
                            <w:rFonts w:ascii="Times New Roman" w:eastAsia="Times New Roman" w:hAnsi="Times New Roman" w:cs="Times New Roman"/>
                            <w:lang w:eastAsia="pt-BR"/>
                          </w:rPr>
                        </w:pPr>
                      </w:p>
                    </w:tc>
                  </w:tr>
                </w:tbl>
                <w:p w:rsidR="00830945" w:rsidRPr="001779F8" w:rsidRDefault="00830945" w:rsidP="00BF2728">
                  <w:pPr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</w:pPr>
                </w:p>
              </w:tc>
            </w:tr>
          </w:tbl>
          <w:p w:rsidR="00830945" w:rsidRPr="001779F8" w:rsidRDefault="00830945" w:rsidP="00BF2728">
            <w:pPr>
              <w:rPr>
                <w:rFonts w:ascii="Arial" w:eastAsia="Times New Roman" w:hAnsi="Arial" w:cs="Arial"/>
                <w:color w:val="191C2B"/>
                <w:sz w:val="15"/>
                <w:szCs w:val="15"/>
                <w:lang w:eastAsia="pt-BR"/>
              </w:rPr>
            </w:pPr>
          </w:p>
        </w:tc>
      </w:tr>
    </w:tbl>
    <w:p w:rsidR="00636D81" w:rsidRDefault="00636D81" w:rsidP="00D80027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21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310" w:rsidRDefault="00EE2310" w:rsidP="001A0DBE">
      <w:r>
        <w:separator/>
      </w:r>
    </w:p>
  </w:endnote>
  <w:endnote w:type="continuationSeparator" w:id="0">
    <w:p w:rsidR="00EE2310" w:rsidRDefault="00EE2310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310" w:rsidRDefault="00EE2310" w:rsidP="001A0DBE">
      <w:r>
        <w:separator/>
      </w:r>
    </w:p>
  </w:footnote>
  <w:footnote w:type="continuationSeparator" w:id="0">
    <w:p w:rsidR="00EE2310" w:rsidRDefault="00EE2310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07380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53F40"/>
    <w:rsid w:val="0036401F"/>
    <w:rsid w:val="0036462A"/>
    <w:rsid w:val="003676B6"/>
    <w:rsid w:val="00371666"/>
    <w:rsid w:val="00373E75"/>
    <w:rsid w:val="003744CE"/>
    <w:rsid w:val="003776CF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0604"/>
    <w:rsid w:val="00766546"/>
    <w:rsid w:val="00772073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758C7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90B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26F43"/>
    <w:rsid w:val="00D44498"/>
    <w:rsid w:val="00D509AF"/>
    <w:rsid w:val="00D61BBB"/>
    <w:rsid w:val="00D67A54"/>
    <w:rsid w:val="00D80027"/>
    <w:rsid w:val="00D83FDE"/>
    <w:rsid w:val="00D84320"/>
    <w:rsid w:val="00D84EE4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E2310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5bmail%5d" TargetMode="External"/><Relationship Id="rId13" Type="http://schemas.openxmlformats.org/officeDocument/2006/relationships/hyperlink" Target="http://us.linkedin.com/username" TargetMode="External"/><Relationship Id="rId18" Type="http://schemas.openxmlformats.org/officeDocument/2006/relationships/hyperlink" Target="https://instagram.com/yourcompany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file:///E:\%5bwWWHomePage%5d" TargetMode="External"/><Relationship Id="rId12" Type="http://schemas.openxmlformats.org/officeDocument/2006/relationships/hyperlink" Target="https://linkedin.com/yourcompany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twitter.com/username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twitter.com/yourcompan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acebook.com/username" TargetMode="External"/><Relationship Id="rId19" Type="http://schemas.openxmlformats.org/officeDocument/2006/relationships/hyperlink" Target="http://instagram.com/user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com/yourcompany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2BA2A0-5A49-4EF6-BFAC-29A94249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2022-10-24T22:45:00Z</dcterms:created>
  <dcterms:modified xsi:type="dcterms:W3CDTF">2022-11-04T18:26:00Z</dcterms:modified>
</cp:coreProperties>
</file>