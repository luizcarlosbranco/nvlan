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>
      <w:pPr>
        <w:rPr>
          <w:sz w:val="18"/>
          <w:szCs w:val="18"/>
        </w:rPr>
      </w:pPr>
    </w:p>
    <w:tbl>
      <w:tblPr>
        <w:tblStyle w:val="Tabelacomgrade"/>
        <w:tblW w:w="6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819"/>
      </w:tblGrid>
      <w:tr w:rsidR="00636D81" w:rsidRPr="00830945" w:rsidTr="00694990">
        <w:trPr>
          <w:trHeight w:val="1214"/>
        </w:trPr>
        <w:tc>
          <w:tcPr>
            <w:tcW w:w="2127" w:type="dxa"/>
            <w:tcBorders>
              <w:right w:val="single" w:sz="4" w:space="0" w:color="auto"/>
            </w:tcBorders>
          </w:tcPr>
          <w:p w:rsidR="00636D81" w:rsidRPr="00830945" w:rsidRDefault="00636D81" w:rsidP="00BF2728">
            <w:pPr>
              <w:rPr>
                <w:sz w:val="18"/>
                <w:szCs w:val="18"/>
              </w:rPr>
            </w:pPr>
            <w:r w:rsidRPr="004B4A19">
              <w:rPr>
                <w:sz w:val="18"/>
                <w:szCs w:val="18"/>
              </w:rPr>
              <w:t>[thumbnailphoto]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636D81" w:rsidRPr="00830945" w:rsidRDefault="00636D81" w:rsidP="00BF2728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830945">
              <w:rPr>
                <w:rFonts w:ascii="Arial" w:hAnsi="Arial" w:cs="Arial"/>
                <w:b/>
                <w:color w:val="2E74B5" w:themeColor="accent1" w:themeShade="BF"/>
                <w:sz w:val="20"/>
                <w:szCs w:val="20"/>
              </w:rPr>
              <w:t>[displayName]</w:t>
            </w:r>
          </w:p>
          <w:p w:rsidR="00636D81" w:rsidRPr="00830945" w:rsidRDefault="00636D81" w:rsidP="00BF2728">
            <w:pPr>
              <w:rPr>
                <w:rFonts w:ascii="Arial" w:hAnsi="Arial" w:cs="Arial"/>
                <w:sz w:val="16"/>
                <w:szCs w:val="16"/>
              </w:rPr>
            </w:pPr>
            <w:r w:rsidRPr="00830945">
              <w:rPr>
                <w:rFonts w:ascii="Arial" w:hAnsi="Arial" w:cs="Arial"/>
                <w:sz w:val="16"/>
                <w:szCs w:val="16"/>
              </w:rPr>
              <w:t xml:space="preserve">[title] at </w:t>
            </w:r>
            <w:r>
              <w:rPr>
                <w:rFonts w:ascii="Arial" w:hAnsi="Arial" w:cs="Arial"/>
                <w:sz w:val="16"/>
                <w:szCs w:val="16"/>
              </w:rPr>
              <w:t>[company]</w:t>
            </w:r>
            <w:r w:rsidRPr="0083094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636D81" w:rsidRPr="00830945" w:rsidRDefault="00636D81" w:rsidP="00BF2728">
            <w:pPr>
              <w:rPr>
                <w:rFonts w:ascii="Arial" w:hAnsi="Arial" w:cs="Arial"/>
                <w:sz w:val="8"/>
                <w:szCs w:val="8"/>
              </w:rPr>
            </w:pPr>
          </w:p>
          <w:p w:rsidR="00636D81" w:rsidRPr="00830945" w:rsidRDefault="00636D81" w:rsidP="00BF2728">
            <w:pPr>
              <w:rPr>
                <w:rFonts w:ascii="Arial" w:hAnsi="Arial" w:cs="Arial"/>
                <w:sz w:val="16"/>
                <w:szCs w:val="16"/>
              </w:rPr>
            </w:pPr>
            <w:r w:rsidRPr="00830945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</w:rPr>
              <w:t>Phone</w:t>
            </w:r>
            <w:r w:rsidRPr="00830945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 xml:space="preserve">: </w:t>
            </w:r>
            <w:r w:rsidRPr="00D67A54">
              <w:rPr>
                <w:rFonts w:ascii="Arial" w:hAnsi="Arial" w:cs="Arial"/>
                <w:sz w:val="16"/>
                <w:szCs w:val="16"/>
              </w:rPr>
              <w:t>[telephoneNumber]</w:t>
            </w:r>
          </w:p>
          <w:p w:rsidR="00636D81" w:rsidRPr="00830945" w:rsidRDefault="00636D81" w:rsidP="00BF2728">
            <w:pPr>
              <w:rPr>
                <w:rFonts w:ascii="Arial" w:hAnsi="Arial" w:cs="Arial"/>
                <w:sz w:val="16"/>
                <w:szCs w:val="16"/>
              </w:rPr>
            </w:pPr>
            <w:r w:rsidRPr="00830945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</w:rPr>
              <w:t xml:space="preserve">Mobile: </w:t>
            </w:r>
            <w:r w:rsidRPr="00962D9B">
              <w:rPr>
                <w:rFonts w:ascii="Arial" w:hAnsi="Arial" w:cs="Arial"/>
                <w:sz w:val="16"/>
                <w:szCs w:val="16"/>
              </w:rPr>
              <w:t>[mobile]</w:t>
            </w:r>
          </w:p>
          <w:p w:rsidR="00636D81" w:rsidRPr="00830945" w:rsidRDefault="00636D81" w:rsidP="00BF2728">
            <w:pPr>
              <w:rPr>
                <w:rFonts w:ascii="Arial" w:hAnsi="Arial" w:cs="Arial"/>
                <w:sz w:val="16"/>
                <w:szCs w:val="16"/>
              </w:rPr>
            </w:pPr>
            <w:r w:rsidRPr="00830945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</w:rPr>
              <w:t>Email</w:t>
            </w:r>
            <w:r w:rsidRPr="00830945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 xml:space="preserve">: </w:t>
            </w:r>
            <w:r w:rsidRPr="004B4A19">
              <w:rPr>
                <w:rFonts w:ascii="Arial" w:hAnsi="Arial" w:cs="Arial"/>
                <w:sz w:val="16"/>
                <w:szCs w:val="16"/>
              </w:rPr>
              <w:t>[mail]</w:t>
            </w:r>
          </w:p>
          <w:p w:rsidR="00636D81" w:rsidRPr="00830945" w:rsidRDefault="00636D81" w:rsidP="00BF2728">
            <w:pPr>
              <w:rPr>
                <w:rFonts w:ascii="Arial" w:hAnsi="Arial" w:cs="Arial"/>
                <w:b/>
                <w:color w:val="4472C4" w:themeColor="accent5"/>
                <w:sz w:val="8"/>
                <w:szCs w:val="8"/>
              </w:rPr>
            </w:pPr>
          </w:p>
          <w:p w:rsidR="00636D81" w:rsidRPr="00830945" w:rsidRDefault="00636D81" w:rsidP="00BF2728">
            <w:pPr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</w:pPr>
            <w:r w:rsidRPr="00D67A54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>[streetAddress]</w:t>
            </w:r>
          </w:p>
          <w:p w:rsidR="00636D81" w:rsidRPr="00830945" w:rsidRDefault="00636D81" w:rsidP="00BF2728">
            <w:pPr>
              <w:rPr>
                <w:rFonts w:ascii="Arial" w:hAnsi="Arial" w:cs="Arial"/>
                <w:b/>
                <w:color w:val="2E74B5" w:themeColor="accent1" w:themeShade="BF"/>
                <w:sz w:val="8"/>
                <w:szCs w:val="8"/>
              </w:rPr>
            </w:pPr>
          </w:p>
          <w:p w:rsidR="00636D81" w:rsidRPr="00830945" w:rsidRDefault="00934ED6" w:rsidP="00BF2728">
            <w:pPr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</w:rPr>
            </w:pPr>
            <w:hyperlink r:id="rId7" w:history="1">
              <w:r w:rsidR="00636D81" w:rsidRPr="00E30884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[wWWHomePage]</w:t>
              </w:r>
            </w:hyperlink>
          </w:p>
          <w:p w:rsidR="00636D81" w:rsidRPr="00830945" w:rsidRDefault="00636D81" w:rsidP="00BF2728">
            <w:pPr>
              <w:rPr>
                <w:sz w:val="8"/>
                <w:szCs w:val="8"/>
              </w:rPr>
            </w:pPr>
          </w:p>
          <w:p w:rsidR="00636D81" w:rsidRPr="00830945" w:rsidRDefault="00636D81" w:rsidP="00BF2728">
            <w:pPr>
              <w:rPr>
                <w:sz w:val="8"/>
                <w:szCs w:val="8"/>
              </w:rPr>
            </w:pPr>
            <w:r w:rsidRPr="00830945">
              <w:rPr>
                <w:noProof/>
                <w:sz w:val="8"/>
                <w:szCs w:val="8"/>
                <w:lang w:val="pt-BR" w:eastAsia="pt-BR"/>
              </w:rPr>
              <w:drawing>
                <wp:inline distT="0" distB="0" distL="0" distR="0" wp14:anchorId="023EF5E4" wp14:editId="446BCD65">
                  <wp:extent cx="185442" cy="185442"/>
                  <wp:effectExtent l="19050" t="19050" r="24130" b="24130"/>
                  <wp:docPr id="7" name="Picture 7" descr="image of LinkedIn icon" title="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f_linkedin_circle_29470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66" cy="1863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" lastClr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noProof/>
                <w:sz w:val="8"/>
                <w:szCs w:val="8"/>
              </w:rPr>
              <w:t xml:space="preserve"> </w:t>
            </w:r>
            <w:r w:rsidRPr="00830945">
              <w:rPr>
                <w:noProof/>
                <w:sz w:val="8"/>
                <w:szCs w:val="8"/>
                <w:lang w:val="pt-BR" w:eastAsia="pt-BR"/>
              </w:rPr>
              <w:drawing>
                <wp:inline distT="0" distB="0" distL="0" distR="0" wp14:anchorId="76B383EA" wp14:editId="5FD8B240">
                  <wp:extent cx="182880" cy="182880"/>
                  <wp:effectExtent l="19050" t="19050" r="26670" b="26670"/>
                  <wp:docPr id="14" name="Picture 14" descr="image of Twitter icon" title="Twitter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f_twitter_circle_294709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" lastClr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noProof/>
                <w:sz w:val="8"/>
                <w:szCs w:val="8"/>
              </w:rPr>
              <w:t xml:space="preserve"> </w:t>
            </w:r>
            <w:r w:rsidRPr="00830945">
              <w:rPr>
                <w:noProof/>
                <w:sz w:val="8"/>
                <w:szCs w:val="8"/>
                <w:lang w:val="pt-BR" w:eastAsia="pt-BR"/>
              </w:rPr>
              <w:drawing>
                <wp:inline distT="0" distB="0" distL="0" distR="0" wp14:anchorId="173B2009" wp14:editId="5248CA7E">
                  <wp:extent cx="182880" cy="182880"/>
                  <wp:effectExtent l="19050" t="19050" r="26670" b="26670"/>
                  <wp:docPr id="15" name="Picture 15" descr="image of google+ icon" title="google+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google_circle_29470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" lastClr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6D81" w:rsidRPr="00830945" w:rsidRDefault="00636D81" w:rsidP="00BF2728">
            <w:pPr>
              <w:rPr>
                <w:sz w:val="16"/>
                <w:szCs w:val="16"/>
              </w:rPr>
            </w:pPr>
          </w:p>
        </w:tc>
      </w:tr>
    </w:tbl>
    <w:p w:rsidR="00636D81" w:rsidRDefault="00636D81" w:rsidP="00855557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14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ED6" w:rsidRDefault="00934ED6" w:rsidP="001A0DBE">
      <w:r>
        <w:separator/>
      </w:r>
    </w:p>
  </w:endnote>
  <w:endnote w:type="continuationSeparator" w:id="0">
    <w:p w:rsidR="00934ED6" w:rsidRDefault="00934ED6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ED6" w:rsidRDefault="00934ED6" w:rsidP="001A0DBE">
      <w:r>
        <w:separator/>
      </w:r>
    </w:p>
  </w:footnote>
  <w:footnote w:type="continuationSeparator" w:id="0">
    <w:p w:rsidR="00934ED6" w:rsidRDefault="00934ED6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09E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0604"/>
    <w:rsid w:val="00766546"/>
    <w:rsid w:val="00772073"/>
    <w:rsid w:val="007728E4"/>
    <w:rsid w:val="00772B8D"/>
    <w:rsid w:val="00772C9C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55557"/>
    <w:rsid w:val="00864115"/>
    <w:rsid w:val="008645B0"/>
    <w:rsid w:val="00874195"/>
    <w:rsid w:val="008758C7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34ED6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3F8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4EE4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yourcompany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E:\%5bwWWHomePage%5d" TargetMode="External"/><Relationship Id="rId12" Type="http://schemas.openxmlformats.org/officeDocument/2006/relationships/hyperlink" Target="http://google.com/yourcompan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twitter.com/yourcompan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5AAF70-F3DB-4283-988B-61F402A1E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2022-10-24T22:45:00Z</dcterms:created>
  <dcterms:modified xsi:type="dcterms:W3CDTF">2022-10-24T22:48:00Z</dcterms:modified>
</cp:coreProperties>
</file>