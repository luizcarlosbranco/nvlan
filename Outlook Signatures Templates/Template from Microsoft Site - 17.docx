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color w:val="0070C0"/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992"/>
        <w:gridCol w:w="3544"/>
      </w:tblGrid>
      <w:tr w:rsidR="00694990" w:rsidRPr="00830945" w:rsidTr="00694990">
        <w:tc>
          <w:tcPr>
            <w:tcW w:w="4962" w:type="dxa"/>
            <w:shd w:val="clear" w:color="auto" w:fill="0070C0"/>
          </w:tcPr>
          <w:p w:rsidR="00636D81" w:rsidRPr="00830945" w:rsidRDefault="00636D81" w:rsidP="00BF2728">
            <w:pPr>
              <w:rPr>
                <w:color w:val="FFFFFF" w:themeColor="background1"/>
                <w:sz w:val="18"/>
                <w:szCs w:val="18"/>
              </w:rPr>
            </w:pPr>
          </w:p>
          <w:p w:rsidR="00636D81" w:rsidRPr="00830945" w:rsidRDefault="00636D81" w:rsidP="00BF2728">
            <w:pPr>
              <w:rPr>
                <w:color w:val="FFFFFF" w:themeColor="background1"/>
                <w:sz w:val="18"/>
                <w:szCs w:val="18"/>
              </w:rPr>
            </w:pPr>
            <w:r w:rsidRPr="004B4A19">
              <w:rPr>
                <w:color w:val="FFFFFF" w:themeColor="background1"/>
                <w:sz w:val="18"/>
                <w:szCs w:val="18"/>
              </w:rPr>
              <w:t>[thumbnailphoto]</w:t>
            </w:r>
          </w:p>
          <w:p w:rsidR="00636D81" w:rsidRPr="00830945" w:rsidRDefault="00636D81" w:rsidP="00BF2728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30945">
              <w:rPr>
                <w:b/>
                <w:color w:val="FFFFFF" w:themeColor="background1"/>
                <w:sz w:val="20"/>
                <w:szCs w:val="20"/>
              </w:rPr>
              <w:t>[UPPER_displayName]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830945">
              <w:rPr>
                <w:color w:val="FFFFFF" w:themeColor="background1"/>
                <w:sz w:val="16"/>
                <w:szCs w:val="16"/>
              </w:rPr>
              <w:t>[title]</w:t>
            </w:r>
          </w:p>
          <w:p w:rsidR="00636D81" w:rsidRPr="00830945" w:rsidRDefault="00636D81" w:rsidP="00BF2728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</w:tcPr>
          <w:p w:rsidR="00636D81" w:rsidRPr="00830945" w:rsidRDefault="00636D81" w:rsidP="00BF2728">
            <w:pPr>
              <w:rPr>
                <w:color w:val="0070C0"/>
                <w:sz w:val="18"/>
                <w:szCs w:val="18"/>
              </w:rPr>
            </w:pPr>
          </w:p>
          <w:p w:rsidR="00636D81" w:rsidRPr="00830945" w:rsidRDefault="00636D81" w:rsidP="00BF2728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PHONE</w:t>
            </w:r>
            <w:r w:rsidRPr="00830945">
              <w:rPr>
                <w:b/>
                <w:color w:val="0070C0"/>
                <w:sz w:val="18"/>
                <w:szCs w:val="18"/>
              </w:rPr>
              <w:t>:</w:t>
            </w:r>
          </w:p>
          <w:p w:rsidR="00636D81" w:rsidRPr="00830945" w:rsidRDefault="00636D81" w:rsidP="00BF2728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830945">
              <w:rPr>
                <w:b/>
                <w:color w:val="0070C0"/>
                <w:sz w:val="18"/>
                <w:szCs w:val="18"/>
              </w:rPr>
              <w:t>EMAIL:</w:t>
            </w:r>
          </w:p>
          <w:p w:rsidR="00636D81" w:rsidRPr="00830945" w:rsidRDefault="00636D81" w:rsidP="00BF2728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830945">
              <w:rPr>
                <w:b/>
                <w:color w:val="0070C0"/>
                <w:sz w:val="18"/>
                <w:szCs w:val="18"/>
              </w:rPr>
              <w:t>WEB:</w:t>
            </w:r>
          </w:p>
          <w:p w:rsidR="00636D81" w:rsidRPr="00830945" w:rsidRDefault="00636D81" w:rsidP="00BF2728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830945">
              <w:rPr>
                <w:b/>
                <w:color w:val="0070C0"/>
                <w:sz w:val="18"/>
                <w:szCs w:val="18"/>
              </w:rPr>
              <w:t>ADDRESS:</w:t>
            </w:r>
          </w:p>
        </w:tc>
        <w:tc>
          <w:tcPr>
            <w:tcW w:w="3544" w:type="dxa"/>
          </w:tcPr>
          <w:p w:rsidR="00636D81" w:rsidRPr="00830945" w:rsidRDefault="00636D81" w:rsidP="00BF2728">
            <w:pPr>
              <w:rPr>
                <w:color w:val="0070C0"/>
                <w:sz w:val="18"/>
                <w:szCs w:val="18"/>
              </w:rPr>
            </w:pPr>
          </w:p>
          <w:p w:rsidR="00636D81" w:rsidRPr="00830945" w:rsidRDefault="00636D81" w:rsidP="00BF2728">
            <w:pPr>
              <w:spacing w:line="276" w:lineRule="auto"/>
              <w:rPr>
                <w:sz w:val="18"/>
                <w:szCs w:val="18"/>
              </w:rPr>
            </w:pPr>
            <w:r w:rsidRPr="00D67A54">
              <w:rPr>
                <w:sz w:val="18"/>
                <w:szCs w:val="18"/>
              </w:rPr>
              <w:t>[telephoneNumber]</w:t>
            </w:r>
          </w:p>
          <w:p w:rsidR="00636D81" w:rsidRPr="00830945" w:rsidRDefault="00DF0415" w:rsidP="00BF2728">
            <w:pPr>
              <w:spacing w:line="276" w:lineRule="auto"/>
              <w:rPr>
                <w:sz w:val="18"/>
                <w:szCs w:val="18"/>
              </w:rPr>
            </w:pPr>
            <w:hyperlink r:id="rId7" w:history="1">
              <w:r w:rsidR="00636D81" w:rsidRPr="00371666">
                <w:rPr>
                  <w:rStyle w:val="Hyperlink"/>
                  <w:sz w:val="18"/>
                  <w:szCs w:val="18"/>
                </w:rPr>
                <w:t>[mail]</w:t>
              </w:r>
            </w:hyperlink>
          </w:p>
          <w:p w:rsidR="00636D81" w:rsidRPr="00830945" w:rsidRDefault="00DF0415" w:rsidP="00BF2728">
            <w:pPr>
              <w:spacing w:line="276" w:lineRule="auto"/>
              <w:rPr>
                <w:sz w:val="18"/>
                <w:szCs w:val="18"/>
              </w:rPr>
            </w:pPr>
            <w:hyperlink r:id="rId8" w:history="1">
              <w:r w:rsidR="00636D81" w:rsidRPr="00371666">
                <w:rPr>
                  <w:rStyle w:val="Hyperlink"/>
                  <w:sz w:val="18"/>
                  <w:szCs w:val="18"/>
                </w:rPr>
                <w:t>[wWWHomePage]</w:t>
              </w:r>
            </w:hyperlink>
          </w:p>
          <w:p w:rsidR="00636D81" w:rsidRPr="00830945" w:rsidRDefault="00636D81" w:rsidP="00BF2728">
            <w:pPr>
              <w:spacing w:line="276" w:lineRule="auto"/>
              <w:rPr>
                <w:sz w:val="18"/>
                <w:szCs w:val="18"/>
              </w:rPr>
            </w:pPr>
            <w:r w:rsidRPr="00962D9B">
              <w:rPr>
                <w:sz w:val="18"/>
                <w:szCs w:val="18"/>
              </w:rPr>
              <w:t>[streetAddress]</w:t>
            </w:r>
          </w:p>
          <w:p w:rsidR="00636D81" w:rsidRPr="00830945" w:rsidRDefault="00636D81" w:rsidP="00BF272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[city] [state]</w:t>
            </w:r>
          </w:p>
          <w:p w:rsidR="00636D81" w:rsidRPr="00830945" w:rsidRDefault="00636D81" w:rsidP="00BF2728">
            <w:pPr>
              <w:spacing w:line="276" w:lineRule="auto"/>
              <w:rPr>
                <w:color w:val="0070C0"/>
                <w:sz w:val="18"/>
                <w:szCs w:val="18"/>
              </w:rPr>
            </w:pPr>
          </w:p>
          <w:p w:rsidR="00636D81" w:rsidRPr="00830945" w:rsidRDefault="00636D81" w:rsidP="00BF2728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09B338FF" wp14:editId="3B9E3BBF">
                  <wp:extent cx="192349" cy="191268"/>
                  <wp:effectExtent l="0" t="0" r="11430" b="12065"/>
                  <wp:docPr id="125" name="Picture 125" descr="Facebook icon" title="Facebook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blue-faceboo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5" cy="20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 </w:t>
            </w: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4066CF33" wp14:editId="4327B5F0">
                  <wp:extent cx="192024" cy="192024"/>
                  <wp:effectExtent l="0" t="0" r="11430" b="11430"/>
                  <wp:docPr id="126" name="Picture 126" descr="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blue-linkedi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 </w:t>
            </w: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657B8CEE" wp14:editId="4FDA7102">
                  <wp:extent cx="192024" cy="192024"/>
                  <wp:effectExtent l="0" t="0" r="11430" b="11430"/>
                  <wp:docPr id="127" name="Picture 127" descr="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blue-twitter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 </w:t>
            </w:r>
          </w:p>
        </w:tc>
      </w:tr>
    </w:tbl>
    <w:p w:rsidR="00636D81" w:rsidRPr="00830945" w:rsidRDefault="00636D81" w:rsidP="00636D81">
      <w:pPr>
        <w:rPr>
          <w:color w:val="0070C0"/>
          <w:sz w:val="18"/>
          <w:szCs w:val="18"/>
        </w:rPr>
      </w:pPr>
    </w:p>
    <w:p w:rsidR="00636D81" w:rsidRPr="00830945" w:rsidRDefault="00636D81" w:rsidP="00636D81">
      <w:pPr>
        <w:outlineLvl w:val="0"/>
        <w:rPr>
          <w:i/>
          <w:sz w:val="20"/>
          <w:szCs w:val="20"/>
        </w:rPr>
      </w:pPr>
      <w:r w:rsidRPr="00830945">
        <w:rPr>
          <w:i/>
          <w:sz w:val="20"/>
          <w:szCs w:val="20"/>
        </w:rPr>
        <w:t>“Digital design is like painting, except the paint never dries.”</w:t>
      </w:r>
      <w:bookmarkStart w:id="0" w:name="_GoBack"/>
      <w:bookmarkEnd w:id="0"/>
    </w:p>
    <w:sectPr w:rsidR="00636D81" w:rsidRPr="00830945" w:rsidSect="009D6A42">
      <w:footerReference w:type="default" r:id="rId15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415" w:rsidRDefault="00DF0415" w:rsidP="001A0DBE">
      <w:r>
        <w:separator/>
      </w:r>
    </w:p>
  </w:endnote>
  <w:endnote w:type="continuationSeparator" w:id="0">
    <w:p w:rsidR="00DF0415" w:rsidRDefault="00DF0415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415" w:rsidRDefault="00DF0415" w:rsidP="001A0DBE">
      <w:r>
        <w:separator/>
      </w:r>
    </w:p>
  </w:footnote>
  <w:footnote w:type="continuationSeparator" w:id="0">
    <w:p w:rsidR="00DF0415" w:rsidRDefault="00DF0415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112B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6484"/>
    <w:rsid w:val="00DC7523"/>
    <w:rsid w:val="00DC7AFA"/>
    <w:rsid w:val="00DD007B"/>
    <w:rsid w:val="00DD7AFD"/>
    <w:rsid w:val="00DE6E08"/>
    <w:rsid w:val="00DF0415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wWWHomePage%5d" TargetMode="External"/><Relationship Id="rId13" Type="http://schemas.openxmlformats.org/officeDocument/2006/relationships/hyperlink" Target="https://twitter.com/yourcompany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%5bmail%5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inkedin.com/yourcompan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30A8AF-5090-47C8-8079-891F169D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2022-10-24T22:43:00Z</dcterms:created>
  <dcterms:modified xsi:type="dcterms:W3CDTF">2022-10-24T22:52:00Z</dcterms:modified>
</cp:coreProperties>
</file>