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8E008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AEAAAA" w:themeColor="background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0"/>
        <w:gridCol w:w="5190"/>
      </w:tblGrid>
      <w:tr w:rsidR="00E434A1" w:rsidTr="009E79B4">
        <w:tc>
          <w:tcPr>
            <w:tcW w:w="5670" w:type="dxa"/>
            <w:tcBorders>
              <w:right w:val="single" w:sz="12" w:space="0" w:color="AEAAAA" w:themeColor="background2" w:themeShade="BF"/>
            </w:tcBorders>
            <w:vAlign w:val="center"/>
          </w:tcPr>
          <w:p w:rsidR="009E79B4" w:rsidRPr="00E434A1" w:rsidRDefault="009E79B4" w:rsidP="009E79B4">
            <w:pPr>
              <w:rPr>
                <w:rFonts w:ascii="Calibri" w:hAnsi="Calibri"/>
              </w:rPr>
            </w:pPr>
            <w:r w:rsidRPr="00E434A1">
              <w:rPr>
                <w:rFonts w:ascii="Calibri" w:hAnsi="Calibri"/>
              </w:rPr>
              <w:t>[UPPER_displayName]</w:t>
            </w:r>
          </w:p>
          <w:p w:rsidR="009E79B4" w:rsidRDefault="009E79B4" w:rsidP="009E79B4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[title]</w:t>
            </w:r>
          </w:p>
          <w:p w:rsidR="009E79B4" w:rsidRPr="00E434A1" w:rsidRDefault="009E79B4" w:rsidP="009E79B4">
            <w:pPr>
              <w:rPr>
                <w:rFonts w:ascii="Calibri" w:hAnsi="Calibri"/>
                <w:sz w:val="20"/>
              </w:rPr>
            </w:pPr>
          </w:p>
          <w:p w:rsidR="009E79B4" w:rsidRPr="00E434A1" w:rsidRDefault="009E79B4" w:rsidP="009E79B4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[telephoneNumber]</w:t>
            </w:r>
          </w:p>
          <w:p w:rsidR="009E79B4" w:rsidRPr="00E434A1" w:rsidRDefault="009E79B4" w:rsidP="009E79B4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[mail]</w:t>
            </w:r>
          </w:p>
          <w:p w:rsidR="009E79B4" w:rsidRDefault="009E79B4" w:rsidP="009E79B4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[wWWHomePage]</w:t>
            </w:r>
          </w:p>
          <w:p w:rsidR="00E434A1" w:rsidRDefault="00E434A1" w:rsidP="00E434A1">
            <w:pPr>
              <w:jc w:val="center"/>
            </w:pPr>
          </w:p>
        </w:tc>
        <w:tc>
          <w:tcPr>
            <w:tcW w:w="5251" w:type="dxa"/>
            <w:tcBorders>
              <w:left w:val="single" w:sz="12" w:space="0" w:color="AEAAAA" w:themeColor="background2" w:themeShade="BF"/>
              <w:right w:val="nil"/>
            </w:tcBorders>
            <w:vAlign w:val="center"/>
          </w:tcPr>
          <w:p w:rsidR="00E434A1" w:rsidRPr="00E434A1" w:rsidRDefault="00E434A1" w:rsidP="00E434A1">
            <w:pPr>
              <w:rPr>
                <w:rFonts w:ascii="Calibri" w:hAnsi="Calibri"/>
                <w:sz w:val="8"/>
              </w:rPr>
            </w:pPr>
          </w:p>
          <w:p w:rsidR="00E434A1" w:rsidRDefault="009E79B4" w:rsidP="00E434A1">
            <w:pPr>
              <w:rPr>
                <w:rFonts w:ascii="Calibri" w:hAnsi="Calibri"/>
                <w:noProof/>
                <w:lang w:val="pt-BR" w:eastAsia="pt-BR"/>
              </w:rPr>
            </w:pPr>
            <w:r w:rsidRPr="008E008A">
              <w:rPr>
                <w:rFonts w:ascii="Calibri" w:hAnsi="Calibri"/>
              </w:rPr>
              <w:t xml:space="preserve"> </w:t>
            </w:r>
            <w:r w:rsidRPr="008E008A">
              <w:rPr>
                <w:rFonts w:ascii="Calibri" w:hAnsi="Calibri"/>
              </w:rPr>
              <w:t>[thumbnailphoto]</w:t>
            </w:r>
          </w:p>
          <w:p w:rsidR="00E434A1" w:rsidRPr="00E434A1" w:rsidRDefault="00E434A1" w:rsidP="00E434A1">
            <w:pPr>
              <w:rPr>
                <w:sz w:val="6"/>
              </w:rPr>
            </w:pPr>
          </w:p>
        </w:tc>
      </w:tr>
    </w:tbl>
    <w:p w:rsidR="00E434A1" w:rsidRPr="008E008A" w:rsidRDefault="00E434A1" w:rsidP="008E008A">
      <w:bookmarkStart w:id="0" w:name="_GoBack"/>
      <w:bookmarkEnd w:id="0"/>
    </w:p>
    <w:sectPr w:rsidR="00E434A1" w:rsidRPr="008E008A" w:rsidSect="009D6A42">
      <w:footerReference w:type="default" r:id="rId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1BE" w:rsidRDefault="003D11BE" w:rsidP="001A0DBE">
      <w:r>
        <w:separator/>
      </w:r>
    </w:p>
  </w:endnote>
  <w:endnote w:type="continuationSeparator" w:id="0">
    <w:p w:rsidR="003D11BE" w:rsidRDefault="003D11BE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1BE" w:rsidRDefault="003D11BE" w:rsidP="001A0DBE">
      <w:r>
        <w:separator/>
      </w:r>
    </w:p>
  </w:footnote>
  <w:footnote w:type="continuationSeparator" w:id="0">
    <w:p w:rsidR="003D11BE" w:rsidRDefault="003D11BE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D11BE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81CE1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34FC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225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E7C71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08A"/>
    <w:rsid w:val="008E0CB2"/>
    <w:rsid w:val="008E1EF8"/>
    <w:rsid w:val="008F2E0E"/>
    <w:rsid w:val="008F5A48"/>
    <w:rsid w:val="00901FF6"/>
    <w:rsid w:val="00903532"/>
    <w:rsid w:val="009107C3"/>
    <w:rsid w:val="0091230D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4D64"/>
    <w:rsid w:val="009C7E3B"/>
    <w:rsid w:val="009D037F"/>
    <w:rsid w:val="009D4CE1"/>
    <w:rsid w:val="009D539C"/>
    <w:rsid w:val="009D6A42"/>
    <w:rsid w:val="009E093F"/>
    <w:rsid w:val="009E7791"/>
    <w:rsid w:val="009E79B4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D6395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2F2A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26F43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6FFB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34A1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22F1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D4F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comgrade1">
    <w:name w:val="Tabela com grade1"/>
    <w:basedOn w:val="Tabelanormal"/>
    <w:next w:val="Tabelacomgrade"/>
    <w:uiPriority w:val="39"/>
    <w:rsid w:val="008E008A"/>
    <w:rPr>
      <w:rFonts w:eastAsia="Times New Roman" w:cs="Arial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3B9DB9-BC60-4BE3-AA26-668584B3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tf55682965_win32.dotx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2023-08-30T20:23:00Z</dcterms:created>
  <dcterms:modified xsi:type="dcterms:W3CDTF">2023-08-30T20:23:00Z</dcterms:modified>
</cp:coreProperties>
</file>