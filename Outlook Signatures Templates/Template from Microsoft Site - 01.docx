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636D81"/>
    <w:tbl>
      <w:tblPr>
        <w:tblStyle w:val="Tabelacomgrade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20"/>
      </w:tblGrid>
      <w:tr w:rsidR="00636D81" w:rsidRPr="00830945" w:rsidTr="00694990">
        <w:trPr>
          <w:trHeight w:val="1323"/>
        </w:trPr>
        <w:tc>
          <w:tcPr>
            <w:tcW w:w="1843" w:type="dxa"/>
          </w:tcPr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</w:tc>
        <w:tc>
          <w:tcPr>
            <w:tcW w:w="4820" w:type="dxa"/>
          </w:tcPr>
          <w:p w:rsidR="00636D81" w:rsidRPr="00830945" w:rsidRDefault="00636D81" w:rsidP="00BF2728">
            <w:pPr>
              <w:rPr>
                <w:b/>
                <w:color w:val="4472C4" w:themeColor="accent5"/>
                <w:sz w:val="20"/>
                <w:szCs w:val="20"/>
              </w:rPr>
            </w:pPr>
            <w:r w:rsidRPr="00830945">
              <w:rPr>
                <w:b/>
                <w:color w:val="4472C4" w:themeColor="accent5"/>
                <w:sz w:val="20"/>
                <w:szCs w:val="20"/>
              </w:rPr>
              <w:t>[displayName]</w:t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[title]</w:t>
            </w:r>
            <w:r w:rsidRPr="00830945">
              <w:rPr>
                <w:sz w:val="16"/>
                <w:szCs w:val="16"/>
              </w:rPr>
              <w:t xml:space="preserve"> at </w:t>
            </w:r>
            <w:r>
              <w:rPr>
                <w:sz w:val="16"/>
                <w:szCs w:val="16"/>
              </w:rPr>
              <w:t>[company]</w:t>
            </w:r>
            <w:r w:rsidRPr="00830945">
              <w:rPr>
                <w:sz w:val="16"/>
                <w:szCs w:val="16"/>
              </w:rPr>
              <w:t>.</w:t>
            </w:r>
          </w:p>
          <w:p w:rsidR="00636D81" w:rsidRPr="00830945" w:rsidRDefault="00636D81" w:rsidP="00BF2728">
            <w:pPr>
              <w:rPr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830945">
              <w:rPr>
                <w:b/>
                <w:color w:val="4472C4" w:themeColor="accent5"/>
                <w:sz w:val="16"/>
                <w:szCs w:val="16"/>
              </w:rPr>
              <w:t>Phone</w:t>
            </w:r>
            <w:r w:rsidRPr="00830945">
              <w:rPr>
                <w:sz w:val="16"/>
                <w:szCs w:val="16"/>
              </w:rPr>
              <w:t xml:space="preserve"> </w:t>
            </w:r>
            <w:r w:rsidRPr="004B4A19">
              <w:rPr>
                <w:sz w:val="16"/>
                <w:szCs w:val="16"/>
              </w:rPr>
              <w:t>[telephoneNumber]</w:t>
            </w:r>
            <w:r w:rsidRPr="00830945">
              <w:rPr>
                <w:sz w:val="16"/>
                <w:szCs w:val="16"/>
              </w:rPr>
              <w:t xml:space="preserve">  </w:t>
            </w:r>
            <w:r w:rsidRPr="00830945">
              <w:rPr>
                <w:b/>
                <w:color w:val="4472C4" w:themeColor="accent5"/>
                <w:sz w:val="16"/>
                <w:szCs w:val="16"/>
              </w:rPr>
              <w:t xml:space="preserve">Mobile </w:t>
            </w:r>
            <w:r w:rsidRPr="00962D9B">
              <w:rPr>
                <w:sz w:val="16"/>
                <w:szCs w:val="16"/>
              </w:rPr>
              <w:t>[mobile]</w:t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830945">
              <w:rPr>
                <w:b/>
                <w:color w:val="4472C4" w:themeColor="accent5"/>
                <w:sz w:val="16"/>
                <w:szCs w:val="16"/>
              </w:rPr>
              <w:t>Web</w:t>
            </w:r>
            <w:r w:rsidRPr="00830945">
              <w:rPr>
                <w:sz w:val="16"/>
                <w:szCs w:val="16"/>
              </w:rPr>
              <w:t xml:space="preserve"> </w:t>
            </w:r>
            <w:r w:rsidRPr="007B7A6B">
              <w:rPr>
                <w:sz w:val="16"/>
                <w:szCs w:val="16"/>
              </w:rPr>
              <w:t>[wWWHomePage]</w:t>
            </w:r>
            <w:r w:rsidRPr="00830945">
              <w:rPr>
                <w:sz w:val="16"/>
                <w:szCs w:val="16"/>
              </w:rPr>
              <w:t xml:space="preserve"> </w:t>
            </w:r>
            <w:r w:rsidRPr="00830945">
              <w:rPr>
                <w:b/>
                <w:color w:val="4472C4" w:themeColor="accent5"/>
                <w:sz w:val="16"/>
                <w:szCs w:val="16"/>
              </w:rPr>
              <w:t>Email</w:t>
            </w:r>
            <w:r w:rsidRPr="00830945">
              <w:rPr>
                <w:sz w:val="16"/>
                <w:szCs w:val="16"/>
              </w:rPr>
              <w:t xml:space="preserve"> </w:t>
            </w:r>
            <w:r w:rsidRPr="004B4A19">
              <w:rPr>
                <w:sz w:val="16"/>
                <w:szCs w:val="16"/>
              </w:rPr>
              <w:t>[mail]</w:t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  <w:r w:rsidRPr="00D67A54">
              <w:rPr>
                <w:sz w:val="16"/>
                <w:szCs w:val="16"/>
              </w:rPr>
              <w:t>[streetAddress]</w:t>
            </w:r>
          </w:p>
          <w:p w:rsidR="00636D81" w:rsidRPr="00830945" w:rsidRDefault="00636D81" w:rsidP="00BF2728">
            <w:pPr>
              <w:rPr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sz w:val="8"/>
                <w:szCs w:val="8"/>
              </w:rPr>
            </w:pP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5B461248" wp14:editId="2A3840A7">
                  <wp:extent cx="185442" cy="185442"/>
                  <wp:effectExtent l="19050" t="19050" r="24130" b="24130"/>
                  <wp:docPr id="2" name="Picture 2" descr="image of LinkedIn icon" title="LinkedI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noProof/>
                <w:sz w:val="8"/>
                <w:szCs w:val="8"/>
              </w:rPr>
              <w:t xml:space="preserve"> </w:t>
            </w: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4B15211B" wp14:editId="04A3EBDE">
                  <wp:extent cx="182880" cy="182880"/>
                  <wp:effectExtent l="19050" t="19050" r="26670" b="26670"/>
                  <wp:docPr id="3" name="Picture 3" descr="image of Twitter icon" title="Twitt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noProof/>
                <w:sz w:val="8"/>
                <w:szCs w:val="8"/>
              </w:rPr>
              <w:t xml:space="preserve"> </w:t>
            </w:r>
            <w:r w:rsidRPr="00830945">
              <w:rPr>
                <w:noProof/>
                <w:sz w:val="8"/>
                <w:szCs w:val="8"/>
                <w:lang w:val="pt-BR" w:eastAsia="pt-BR"/>
              </w:rPr>
              <w:drawing>
                <wp:inline distT="0" distB="0" distL="0" distR="0" wp14:anchorId="1F9C5C12" wp14:editId="4C84EFC3">
                  <wp:extent cx="182880" cy="182880"/>
                  <wp:effectExtent l="19050" t="19050" r="26670" b="26670"/>
                  <wp:docPr id="4" name="Picture 4" descr="image of google+ icon" title="google+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D81" w:rsidRPr="00830945" w:rsidRDefault="00636D81" w:rsidP="00BF2728">
            <w:pPr>
              <w:rPr>
                <w:sz w:val="16"/>
                <w:szCs w:val="16"/>
              </w:rPr>
            </w:pPr>
          </w:p>
        </w:tc>
      </w:tr>
    </w:tbl>
    <w:p w:rsidR="00636D81" w:rsidRDefault="00636D81" w:rsidP="009D5AB4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3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7D2" w:rsidRDefault="00F407D2" w:rsidP="001A0DBE">
      <w:r>
        <w:separator/>
      </w:r>
    </w:p>
  </w:endnote>
  <w:endnote w:type="continuationSeparator" w:id="0">
    <w:p w:rsidR="00F407D2" w:rsidRDefault="00F407D2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7D2" w:rsidRDefault="00F407D2" w:rsidP="001A0DBE">
      <w:r>
        <w:separator/>
      </w:r>
    </w:p>
  </w:footnote>
  <w:footnote w:type="continuationSeparator" w:id="0">
    <w:p w:rsidR="00F407D2" w:rsidRDefault="00F407D2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5AB4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2141C"/>
    <w:rsid w:val="00F36AC1"/>
    <w:rsid w:val="00F407D2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A38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inkedin.com/yourcompan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google.com/yourcompa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twitter.com/yourcompan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90AC13-47BE-4D07-93B9-0C20147B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2022-10-24T22:47:00Z</dcterms:modified>
</cp:coreProperties>
</file>